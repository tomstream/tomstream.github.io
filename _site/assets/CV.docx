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9A1312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85E26">
        <w:rPr>
          <w:rFonts w:ascii="Times New Roman" w:hAnsi="Times New Roman" w:cs="Times New Roman"/>
          <w:color w:val="000000" w:themeColor="text1"/>
          <w:sz w:val="56"/>
          <w:szCs w:val="56"/>
        </w:rPr>
        <w:t>Zongtao Liu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Mobile: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Pr="00685E26">
        <w:rPr>
          <w:rFonts w:ascii="Times New Roman" w:hAnsi="Times New Roman" w:cs="Times New Roman"/>
          <w:color w:val="000000" w:themeColor="text1"/>
        </w:rPr>
        <w:t>17326080326 Homepage: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Room 301, ZeTong Building, Yuquan Campus, Zhejiang University, Hangzhou, China, 310027</w:t>
      </w: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:rsidTr="00EF7911">
        <w:trPr>
          <w:trHeight w:val="196"/>
        </w:trPr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 2017 – present</w:t>
            </w: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Master, Computer Science and Technology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</w:t>
            </w:r>
            <w:r w:rsidR="009736F1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 –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Jul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. 2017 </w:t>
            </w:r>
          </w:p>
        </w:tc>
      </w:tr>
      <w:tr w:rsidR="00685E26" w:rsidTr="00EF7911">
        <w:trPr>
          <w:trHeight w:val="100"/>
        </w:trPr>
        <w:tc>
          <w:tcPr>
            <w:tcW w:w="4890" w:type="dxa"/>
          </w:tcPr>
          <w:p w:rsidR="00FB6356" w:rsidRPr="00FB6356" w:rsidRDefault="00685E26" w:rsidP="00685E26">
            <w:pPr>
              <w:pStyle w:val="aff6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Bachelor, Computer Science and Technology</w:t>
            </w:r>
          </w:p>
        </w:tc>
        <w:tc>
          <w:tcPr>
            <w:tcW w:w="4271" w:type="dxa"/>
          </w:tcPr>
          <w:p w:rsidR="00FB6356" w:rsidRPr="007D788F" w:rsidRDefault="00FB6356" w:rsidP="00685E26">
            <w:pP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:rsidTr="00EF7911">
        <w:trPr>
          <w:trHeight w:val="100"/>
        </w:trPr>
        <w:tc>
          <w:tcPr>
            <w:tcW w:w="9161" w:type="dxa"/>
            <w:gridSpan w:val="2"/>
          </w:tcPr>
          <w:p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:rsidR="000B0CA8" w:rsidRDefault="000B0CA8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Major 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:rsidR="00FB6356" w:rsidRP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Selected courses: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ata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Structure(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95), Advanced Data Structure and Algorithm Analysis(97), Computer Vision(97),  Numerical Computing(97), 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ro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bability Theory(98), P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ri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nciple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of Compil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er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PUBLICATIONS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:rsidTr="00EF7911">
        <w:trPr>
          <w:trHeight w:val="1062"/>
        </w:trPr>
        <w:tc>
          <w:tcPr>
            <w:tcW w:w="9592" w:type="dxa"/>
          </w:tcPr>
          <w:p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  <w:lang w:val="en-US"/>
              </w:rPr>
            </w:pPr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 Yang, Wei Huang, Zhongyi Tang, Ning Li and Fei Wu. How Do Your Neighbors Disclose Your Information: Social-Aware Time Series Imputation.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:rsidTr="00EF7911">
        <w:trPr>
          <w:trHeight w:val="779"/>
        </w:trPr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Chenhao Tan, Fei Wu, Yueting Zhuang, and Yafeng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:rsidTr="00EF7911"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Yang, Chenhao Tan, </w:t>
            </w:r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Yueting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Selected awards</w:t>
      </w:r>
    </w:p>
    <w:p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 Excellent Student Scholarship, 2018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Third-Class Scholarship, 2015-2016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Second-Class Scholarship, 2014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Experience</w:t>
      </w:r>
      <w:r w:rsidR="00727856" w:rsidRPr="00685E26">
        <w:rPr>
          <w:rFonts w:ascii="Times New Roman" w:hAnsi="Times New Roman" w:cs="Times New Roman"/>
          <w:color w:val="000000" w:themeColor="text1"/>
        </w:rPr>
        <w:t>s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:rsidTr="00565468">
        <w:trPr>
          <w:trHeight w:val="196"/>
        </w:trPr>
        <w:tc>
          <w:tcPr>
            <w:tcW w:w="7230" w:type="dxa"/>
          </w:tcPr>
          <w:p w:rsidR="007D788F" w:rsidRPr="00565468" w:rsidRDefault="00565468" w:rsidP="00565468">
            <w:pPr>
              <w:spacing w:after="0"/>
              <w:rPr>
                <w:lang w:val="en-US"/>
              </w:rPr>
            </w:pPr>
            <w:r w:rsidRPr="00565468">
              <w:rPr>
                <w:rFonts w:ascii="Times New Roman" w:hAnsi="Times New Roman" w:cs="Times New Roman"/>
                <w:b/>
                <w:color w:val="000000" w:themeColor="text1"/>
              </w:rPr>
              <w:t>Digital media Computing &amp; Design Lab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Z</w:t>
            </w:r>
            <w:r w:rsidR="007D788F" w:rsidRPr="007D788F">
              <w:rPr>
                <w:rFonts w:ascii="Times New Roman" w:hAnsi="Times New Roman" w:cs="Times New Roman"/>
                <w:b/>
                <w:color w:val="000000" w:themeColor="text1"/>
              </w:rPr>
              <w:t>hejiang University</w:t>
            </w:r>
          </w:p>
        </w:tc>
        <w:tc>
          <w:tcPr>
            <w:tcW w:w="1931" w:type="dxa"/>
          </w:tcPr>
          <w:p w:rsidR="007D788F" w:rsidRPr="007D788F" w:rsidRDefault="00FA1FC6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Oct.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2016 – present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Assistant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Advisor: </w:t>
            </w:r>
            <w:r w:rsidR="00565468" w:rsidRPr="00565468">
              <w:rPr>
                <w:rFonts w:ascii="Times New Roman" w:hAnsi="Times New Roman" w:cs="Times New Roman"/>
                <w:i/>
                <w:color w:val="000000" w:themeColor="text1"/>
              </w:rPr>
              <w:t>Prof.</w:t>
            </w:r>
            <w:r w:rsidR="00565468" w:rsidRPr="00A7034A">
              <w:rPr>
                <w:rFonts w:ascii="Times New Roman" w:hAnsi="Times New Roman" w:cs="Times New Roman"/>
                <w:i/>
                <w:color w:val="0432FF"/>
              </w:rPr>
              <w:t xml:space="preserve"> </w:t>
            </w:r>
            <w:hyperlink r:id="rId9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Yang Yang</w:t>
              </w:r>
            </w:hyperlink>
            <w:r w:rsidR="00A7034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hyperlink r:id="rId10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Fei Wu</w:t>
              </w:r>
            </w:hyperlink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:rsidTr="00CF2BBB">
        <w:tc>
          <w:tcPr>
            <w:tcW w:w="9161" w:type="dxa"/>
            <w:gridSpan w:val="2"/>
          </w:tcPr>
          <w:p w:rsidR="003C574E" w:rsidRPr="00035380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Proposed a</w:t>
            </w:r>
            <w:r w:rsidR="003C574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3C57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uniformed framework to study the migrant integration in urbanization based on mobile communication networks</w:t>
            </w:r>
            <w:r w:rsid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geographical information of locals and migrants, and formulate classification problems to predict whether a person is a migrant. 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:rsidR="00035380" w:rsidRPr="00A0106F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Investigated migrants’ behavior in their first weeks and how their behavior relates to early departure, and formulate a churn prediction problem</w:t>
            </w:r>
            <w:r w:rsidR="00A0106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to determine whether a migrant is going to leave based on his/her behavior in the first few days.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(WWW’18)</w:t>
            </w:r>
          </w:p>
          <w:p w:rsidR="00A0106F" w:rsidRPr="007D788F" w:rsidRDefault="00A0106F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Proposed and implemented a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time series imputation method that is based on 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sequential encoder-decoder-based </w:t>
            </w:r>
            <w:r w:rsidR="0075630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neural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</w:t>
            </w:r>
            <w:r w:rsidR="00AA02C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with an attention mechanism to combine social context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temporal context. (WWW’19)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Dept. of Smart Power, State Grid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Mar. 2018 – present</w:t>
            </w: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Intern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685E26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Manager: 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</w:rPr>
              <w:t>An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Wen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Tr="00FB451F">
        <w:trPr>
          <w:trHeight w:val="100"/>
        </w:trPr>
        <w:tc>
          <w:tcPr>
            <w:tcW w:w="9161" w:type="dxa"/>
            <w:gridSpan w:val="2"/>
          </w:tcPr>
          <w:p w:rsidR="00544142" w:rsidRDefault="00544142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 xml:space="preserve">Implemented </w:t>
            </w:r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an algorithm for detecting abnormal data records with </w:t>
            </w:r>
            <w:hyperlink r:id="rId11" w:history="1">
              <w:r w:rsidR="00D11504" w:rsidRPr="00D11504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method, which is a decision tree-based machine learning model to handle label imbalance. </w:t>
            </w:r>
          </w:p>
          <w:p w:rsidR="000F1EF9" w:rsidRPr="00544142" w:rsidRDefault="000F1EF9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Proposed a LSTM-based time series prediction method by combining the information of daily features and time stamps.</w:t>
            </w:r>
          </w:p>
        </w:tc>
      </w:tr>
    </w:tbl>
    <w:p w:rsidR="004F3DF2" w:rsidRPr="00685E26" w:rsidRDefault="004F3DF2" w:rsidP="004F3DF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SKILLS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:rsidTr="006E30EB">
        <w:trPr>
          <w:trHeight w:val="196"/>
        </w:trPr>
        <w:tc>
          <w:tcPr>
            <w:tcW w:w="9493" w:type="dxa"/>
          </w:tcPr>
          <w:p w:rsidR="00DC5514" w:rsidRPr="007D788F" w:rsidRDefault="00DC5514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Programming: </w:t>
            </w:r>
            <w:r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>
              <w:rPr>
                <w:rFonts w:ascii="Times New Roman" w:hAnsi="Times New Roman" w:cs="Times New Roman"/>
                <w:color w:val="000000" w:themeColor="text1"/>
              </w:rPr>
              <w:t>, Python (PyTorch), Matlab</w:t>
            </w:r>
          </w:p>
        </w:tc>
      </w:tr>
      <w:tr w:rsidR="00DC5514" w:rsidTr="006E30EB">
        <w:trPr>
          <w:trHeight w:val="196"/>
        </w:trPr>
        <w:tc>
          <w:tcPr>
            <w:tcW w:w="9493" w:type="dxa"/>
          </w:tcPr>
          <w:p w:rsidR="00DC5514" w:rsidRPr="00DC5514" w:rsidRDefault="00DC5514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Language: </w:t>
            </w:r>
            <w:r>
              <w:rPr>
                <w:rFonts w:ascii="Times New Roman" w:hAnsi="Times New Roman" w:cs="Times New Roman"/>
                <w:color w:val="000000" w:themeColor="text1"/>
              </w:rPr>
              <w:t>Chinese (native), English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>576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>- Reading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Listening 25, Speaking 20, Writing 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bookmarkStart w:id="0" w:name="_GoBack"/>
            <w:bookmarkEnd w:id="0"/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Verbal 152, Quant 170,  Writing 3.5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96D" w:rsidRDefault="0070396D">
      <w:pPr>
        <w:spacing w:after="0" w:line="240" w:lineRule="auto"/>
      </w:pPr>
      <w:r>
        <w:separator/>
      </w:r>
    </w:p>
  </w:endnote>
  <w:endnote w:type="continuationSeparator" w:id="0">
    <w:p w:rsidR="0070396D" w:rsidRDefault="0070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96D" w:rsidRDefault="0070396D">
      <w:pPr>
        <w:spacing w:after="0" w:line="240" w:lineRule="auto"/>
      </w:pPr>
      <w:r>
        <w:separator/>
      </w:r>
    </w:p>
  </w:footnote>
  <w:footnote w:type="continuationSeparator" w:id="0">
    <w:p w:rsidR="0070396D" w:rsidRDefault="00703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0203E6"/>
    <w:rsid w:val="00035380"/>
    <w:rsid w:val="000A3560"/>
    <w:rsid w:val="000B0CA8"/>
    <w:rsid w:val="000F1EF9"/>
    <w:rsid w:val="00155451"/>
    <w:rsid w:val="001A188F"/>
    <w:rsid w:val="003551B7"/>
    <w:rsid w:val="0036484A"/>
    <w:rsid w:val="003C574E"/>
    <w:rsid w:val="003F6F60"/>
    <w:rsid w:val="00440C79"/>
    <w:rsid w:val="004A296C"/>
    <w:rsid w:val="004F3DF2"/>
    <w:rsid w:val="00503926"/>
    <w:rsid w:val="00544142"/>
    <w:rsid w:val="00554255"/>
    <w:rsid w:val="00565468"/>
    <w:rsid w:val="00685E26"/>
    <w:rsid w:val="006E30EB"/>
    <w:rsid w:val="0070396D"/>
    <w:rsid w:val="00727856"/>
    <w:rsid w:val="00756300"/>
    <w:rsid w:val="0076145B"/>
    <w:rsid w:val="00761AEE"/>
    <w:rsid w:val="007B68F4"/>
    <w:rsid w:val="007C2753"/>
    <w:rsid w:val="007D788F"/>
    <w:rsid w:val="00812776"/>
    <w:rsid w:val="008425BD"/>
    <w:rsid w:val="00881677"/>
    <w:rsid w:val="009736F1"/>
    <w:rsid w:val="009A1312"/>
    <w:rsid w:val="009D2F00"/>
    <w:rsid w:val="009E1FA1"/>
    <w:rsid w:val="00A0106F"/>
    <w:rsid w:val="00A6632E"/>
    <w:rsid w:val="00A7034A"/>
    <w:rsid w:val="00AA02C6"/>
    <w:rsid w:val="00AE0743"/>
    <w:rsid w:val="00B026CB"/>
    <w:rsid w:val="00BB1044"/>
    <w:rsid w:val="00BD27AE"/>
    <w:rsid w:val="00D11504"/>
    <w:rsid w:val="00DC5514"/>
    <w:rsid w:val="00E619C0"/>
    <w:rsid w:val="00EF7911"/>
    <w:rsid w:val="00F17BBE"/>
    <w:rsid w:val="00FA1FC6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27072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9A1312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100" w:rightChars="-100" w:right="-100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A1312"/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da.nju.edu.cn/code_EasyEnsemble.ashx?AspxAutoDetectCookieSupport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son.zju.edu.cn/wuf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gy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EDFBE-EC88-0547-A6E8-882E9E48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57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26</cp:revision>
  <cp:lastPrinted>2019-03-03T04:00:00Z</cp:lastPrinted>
  <dcterms:created xsi:type="dcterms:W3CDTF">2019-03-03T04:00:00Z</dcterms:created>
  <dcterms:modified xsi:type="dcterms:W3CDTF">2019-03-04T14:44:00Z</dcterms:modified>
</cp:coreProperties>
</file>